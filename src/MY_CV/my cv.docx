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1559E3" w:rsidRDefault="001559E3" w:rsidP="00913946">
            <w:pPr>
              <w:pStyle w:val="ContactInfo"/>
              <w:contextualSpacing w:val="0"/>
            </w:pPr>
            <w:r>
              <w:t>MUHAMMAD YASSER</w:t>
            </w:r>
          </w:p>
          <w:p w:rsidR="00692703" w:rsidRPr="00CF1A49" w:rsidRDefault="001559E3" w:rsidP="001559E3">
            <w:pPr>
              <w:pStyle w:val="ContactInfo"/>
              <w:contextualSpacing w:val="0"/>
            </w:pPr>
            <w:r>
              <w:t xml:space="preserve">Egypt / Cairo, </w:t>
            </w:r>
            <w:r w:rsidRPr="00CF1A49">
              <w:t>+</w:t>
            </w:r>
            <w:r>
              <w:t>201000783767</w:t>
            </w:r>
          </w:p>
          <w:p w:rsidR="00692703" w:rsidRDefault="001D7EDA" w:rsidP="001559E3">
            <w:pPr>
              <w:pStyle w:val="ContactInfoEmphasis"/>
              <w:contextualSpacing w:val="0"/>
            </w:pPr>
            <w:hyperlink r:id="rId7" w:history="1">
              <w:r w:rsidR="001559E3" w:rsidRPr="0092561B">
                <w:rPr>
                  <w:rStyle w:val="Hyperlink"/>
                </w:rPr>
                <w:t>Muhmmed.yasserxi@gmail.com</w:t>
              </w:r>
            </w:hyperlink>
            <w:r w:rsidR="001559E3">
              <w:t xml:space="preserve"> , </w:t>
            </w:r>
            <w:r w:rsidR="001559E3" w:rsidRPr="001559E3">
              <w:t>linkedin.com/in/mohamed-yasser-31872821b</w:t>
            </w:r>
            <w:r w:rsidR="008D53B8">
              <w:t xml:space="preserve"> , </w:t>
            </w:r>
          </w:p>
          <w:p w:rsidR="001559E3" w:rsidRPr="00CF1A49" w:rsidRDefault="001559E3" w:rsidP="001559E3">
            <w:pPr>
              <w:pStyle w:val="ContactInfoEmphasis"/>
              <w:contextualSpacing w:val="0"/>
            </w:pPr>
            <w:r w:rsidRPr="001559E3">
              <w:t>https://github.com/Mhmdyasser33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1559E3" w:rsidP="001559E3">
            <w:pPr>
              <w:contextualSpacing w:val="0"/>
            </w:pPr>
            <w:r w:rsidRPr="001559E3">
              <w:t>As a front-end developer, I am driven by the challenge of creating visually appealing and user-friendly websites. My goal is to leverage my expertise in HTML, CSS, JavaScript, and other front-end technologies to develop innovative and functional web applications that meet the needs of clients and end-users. With a keen eye for design and a passion for problem-solving, I am confident in my ability to deliver results that stand out in both functionality and aesthetics</w:t>
            </w:r>
            <w:r>
              <w:t>.</w:t>
            </w:r>
          </w:p>
        </w:tc>
      </w:tr>
    </w:tbl>
    <w:p w:rsidR="00077563" w:rsidRDefault="00704C54" w:rsidP="00077563">
      <w:pPr>
        <w:rPr>
          <w:b/>
          <w:bCs/>
          <w:color w:val="000000" w:themeColor="text1"/>
          <w:sz w:val="44"/>
          <w:szCs w:val="44"/>
        </w:rPr>
      </w:pPr>
      <w:r w:rsidRPr="00704C54">
        <w:rPr>
          <w:b/>
          <w:bCs/>
          <w:color w:val="000000" w:themeColor="text1"/>
          <w:sz w:val="44"/>
          <w:szCs w:val="44"/>
        </w:rPr>
        <w:t>P</w:t>
      </w:r>
      <w:r w:rsidR="001559E3" w:rsidRPr="00704C54">
        <w:rPr>
          <w:b/>
          <w:bCs/>
          <w:color w:val="000000" w:themeColor="text1"/>
          <w:sz w:val="44"/>
          <w:szCs w:val="44"/>
        </w:rPr>
        <w:t>roject</w:t>
      </w:r>
    </w:p>
    <w:p w:rsidR="00A440BA" w:rsidRPr="00467357" w:rsidRDefault="00A440BA" w:rsidP="00A440BA">
      <w:pPr>
        <w:ind w:left="360"/>
        <w:rPr>
          <w:sz w:val="36"/>
          <w:szCs w:val="36"/>
        </w:rPr>
      </w:pPr>
      <w:r>
        <w:rPr>
          <w:sz w:val="36"/>
          <w:szCs w:val="36"/>
        </w:rPr>
        <w:t>1) amazon-clone</w:t>
      </w:r>
    </w:p>
    <w:p w:rsidR="00A440BA" w:rsidRPr="00A440BA" w:rsidRDefault="00A440BA" w:rsidP="00A440BA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>s</w:t>
      </w:r>
      <w:r w:rsidRPr="00467357">
        <w:rPr>
          <w:b/>
          <w:bCs/>
          <w:sz w:val="32"/>
          <w:szCs w:val="32"/>
        </w:rPr>
        <w:t>ource</w:t>
      </w:r>
      <w:r w:rsidRPr="00467357">
        <w:rPr>
          <w:sz w:val="32"/>
          <w:szCs w:val="32"/>
        </w:rPr>
        <w:t xml:space="preserve">: </w:t>
      </w:r>
      <w:hyperlink r:id="rId8" w:history="1">
        <w:r w:rsidRPr="00A440BA">
          <w:rPr>
            <w:rStyle w:val="Hyperlink"/>
            <w:sz w:val="32"/>
            <w:szCs w:val="32"/>
          </w:rPr>
          <w:t>https://github.com/Mhmdyasser33/amazon-clone</w:t>
        </w:r>
      </w:hyperlink>
    </w:p>
    <w:p w:rsidR="00467357" w:rsidRPr="00467357" w:rsidRDefault="00A440BA" w:rsidP="00A440BA">
      <w:pPr>
        <w:ind w:left="360"/>
        <w:rPr>
          <w:sz w:val="36"/>
          <w:szCs w:val="36"/>
        </w:rPr>
      </w:pPr>
      <w:r>
        <w:rPr>
          <w:sz w:val="36"/>
          <w:szCs w:val="36"/>
        </w:rPr>
        <w:t>2</w:t>
      </w:r>
      <w:r w:rsidR="00467357" w:rsidRPr="00467357">
        <w:rPr>
          <w:sz w:val="36"/>
          <w:szCs w:val="36"/>
        </w:rPr>
        <w:t>) LinkedIn-clone</w:t>
      </w:r>
    </w:p>
    <w:p w:rsidR="00467357" w:rsidRPr="00467357" w:rsidRDefault="00467357" w:rsidP="00467357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>s</w:t>
      </w:r>
      <w:r w:rsidRPr="00467357">
        <w:rPr>
          <w:b/>
          <w:bCs/>
          <w:sz w:val="32"/>
          <w:szCs w:val="32"/>
        </w:rPr>
        <w:t>ource</w:t>
      </w:r>
      <w:r w:rsidRPr="00467357">
        <w:rPr>
          <w:sz w:val="32"/>
          <w:szCs w:val="32"/>
        </w:rPr>
        <w:t xml:space="preserve">: </w:t>
      </w:r>
      <w:hyperlink r:id="rId9" w:history="1">
        <w:r w:rsidRPr="00467357">
          <w:rPr>
            <w:rStyle w:val="Hyperlink"/>
            <w:sz w:val="32"/>
            <w:szCs w:val="32"/>
          </w:rPr>
          <w:t>https://github.com/Mhmdyasser33/linkedin-clone</w:t>
        </w:r>
      </w:hyperlink>
    </w:p>
    <w:p w:rsidR="00704C54" w:rsidRPr="00467357" w:rsidRDefault="00A440BA" w:rsidP="00467357">
      <w:pPr>
        <w:ind w:left="360"/>
        <w:rPr>
          <w:b/>
          <w:bCs/>
          <w:color w:val="747474" w:themeColor="background2" w:themeShade="80"/>
          <w:sz w:val="36"/>
          <w:szCs w:val="36"/>
        </w:rPr>
      </w:pPr>
      <w:r>
        <w:rPr>
          <w:b/>
          <w:bCs/>
          <w:color w:val="747474" w:themeColor="background2" w:themeShade="80"/>
          <w:sz w:val="36"/>
          <w:szCs w:val="36"/>
        </w:rPr>
        <w:t>3</w:t>
      </w:r>
      <w:r w:rsidR="0023697C" w:rsidRPr="00D6449F">
        <w:rPr>
          <w:color w:val="747474" w:themeColor="background2" w:themeShade="80"/>
          <w:sz w:val="36"/>
          <w:szCs w:val="36"/>
        </w:rPr>
        <w:t xml:space="preserve">) </w:t>
      </w:r>
      <w:r w:rsidR="00467357" w:rsidRPr="00D6449F">
        <w:rPr>
          <w:color w:val="747474" w:themeColor="background2" w:themeShade="80"/>
          <w:sz w:val="36"/>
          <w:szCs w:val="36"/>
        </w:rPr>
        <w:t>Movies-app</w:t>
      </w:r>
    </w:p>
    <w:p w:rsidR="00467357" w:rsidRPr="00467357" w:rsidRDefault="00467357" w:rsidP="00467357">
      <w:pPr>
        <w:ind w:left="360"/>
        <w:rPr>
          <w:sz w:val="32"/>
          <w:szCs w:val="32"/>
        </w:rPr>
      </w:pPr>
      <w:r>
        <w:rPr>
          <w:b/>
          <w:bCs/>
          <w:color w:val="747474" w:themeColor="background2" w:themeShade="80"/>
          <w:sz w:val="32"/>
          <w:szCs w:val="32"/>
        </w:rPr>
        <w:t>s</w:t>
      </w:r>
      <w:r w:rsidR="007F3C36" w:rsidRPr="00467357">
        <w:rPr>
          <w:b/>
          <w:bCs/>
          <w:color w:val="747474" w:themeColor="background2" w:themeShade="80"/>
          <w:sz w:val="32"/>
          <w:szCs w:val="32"/>
        </w:rPr>
        <w:t xml:space="preserve">ource: </w:t>
      </w:r>
      <w:hyperlink r:id="rId10" w:history="1">
        <w:r w:rsidRPr="00467357">
          <w:rPr>
            <w:rStyle w:val="Hyperlink"/>
            <w:sz w:val="32"/>
            <w:szCs w:val="32"/>
          </w:rPr>
          <w:t>https://github.com/Mhmdyasser33/Movies-app</w:t>
        </w:r>
      </w:hyperlink>
    </w:p>
    <w:p w:rsidR="007F3C36" w:rsidRPr="00467357" w:rsidRDefault="001F335C" w:rsidP="00467357">
      <w:pPr>
        <w:rPr>
          <w:sz w:val="36"/>
          <w:szCs w:val="36"/>
        </w:rPr>
      </w:pPr>
      <w:r>
        <w:rPr>
          <w:sz w:val="24"/>
          <w:szCs w:val="24"/>
        </w:rPr>
        <w:t xml:space="preserve">     </w:t>
      </w:r>
      <w:r w:rsidR="007F3C36">
        <w:rPr>
          <w:sz w:val="24"/>
          <w:szCs w:val="24"/>
        </w:rPr>
        <w:t xml:space="preserve"> </w:t>
      </w:r>
      <w:r w:rsidR="00A440BA">
        <w:rPr>
          <w:sz w:val="36"/>
          <w:szCs w:val="36"/>
        </w:rPr>
        <w:t>4</w:t>
      </w:r>
      <w:r w:rsidR="00704C54" w:rsidRPr="00467357">
        <w:rPr>
          <w:sz w:val="36"/>
          <w:szCs w:val="36"/>
        </w:rPr>
        <w:t>)</w:t>
      </w:r>
      <w:r w:rsidR="0023697C" w:rsidRPr="00467357">
        <w:rPr>
          <w:sz w:val="36"/>
          <w:szCs w:val="36"/>
        </w:rPr>
        <w:t xml:space="preserve"> </w:t>
      </w:r>
      <w:r w:rsidR="00A440BA">
        <w:rPr>
          <w:sz w:val="36"/>
          <w:szCs w:val="36"/>
        </w:rPr>
        <w:t>Tic Tac Toe</w:t>
      </w:r>
      <w:r w:rsidR="007F3C36" w:rsidRPr="00467357">
        <w:rPr>
          <w:sz w:val="36"/>
          <w:szCs w:val="36"/>
        </w:rPr>
        <w:t xml:space="preserve"> GAME</w:t>
      </w:r>
    </w:p>
    <w:p w:rsidR="00467357" w:rsidRPr="00467357" w:rsidRDefault="007F3C36" w:rsidP="00467357">
      <w:pPr>
        <w:rPr>
          <w:rStyle w:val="Hyperlink"/>
          <w:sz w:val="32"/>
          <w:szCs w:val="32"/>
        </w:rPr>
      </w:pPr>
      <w:r w:rsidRPr="00467357">
        <w:rPr>
          <w:b/>
          <w:bCs/>
          <w:sz w:val="32"/>
          <w:szCs w:val="32"/>
        </w:rPr>
        <w:t xml:space="preserve">      </w:t>
      </w:r>
      <w:r w:rsidR="008D53B8" w:rsidRPr="00467357">
        <w:rPr>
          <w:b/>
          <w:bCs/>
          <w:sz w:val="32"/>
          <w:szCs w:val="32"/>
        </w:rPr>
        <w:t>source</w:t>
      </w:r>
      <w:r w:rsidR="008D53B8" w:rsidRPr="00467357">
        <w:rPr>
          <w:sz w:val="32"/>
          <w:szCs w:val="32"/>
        </w:rPr>
        <w:t xml:space="preserve"> : </w:t>
      </w:r>
      <w:hyperlink r:id="rId11" w:history="1">
        <w:r w:rsidR="008D53B8" w:rsidRPr="00467357">
          <w:rPr>
            <w:rStyle w:val="Hyperlink"/>
            <w:sz w:val="32"/>
            <w:szCs w:val="32"/>
          </w:rPr>
          <w:t>GitHub - Mhmdyasser33/X-O-Game</w:t>
        </w:r>
      </w:hyperlink>
      <w:r w:rsidR="00467357" w:rsidRPr="00467357">
        <w:rPr>
          <w:rStyle w:val="Hyperlink"/>
          <w:sz w:val="32"/>
          <w:szCs w:val="32"/>
        </w:rPr>
        <w:t xml:space="preserve"> </w:t>
      </w:r>
    </w:p>
    <w:p w:rsidR="00467357" w:rsidRDefault="00467357" w:rsidP="00A440BA">
      <w:pPr>
        <w:rPr>
          <w:sz w:val="32"/>
          <w:szCs w:val="32"/>
        </w:rPr>
      </w:pPr>
      <w:r>
        <w:rPr>
          <w:rStyle w:val="Hyperlink"/>
          <w:b/>
          <w:bCs/>
          <w:color w:val="595959" w:themeColor="text1" w:themeTint="A6"/>
          <w:sz w:val="36"/>
          <w:szCs w:val="36"/>
          <w:u w:val="none"/>
        </w:rPr>
        <w:t xml:space="preserve"> </w:t>
      </w:r>
    </w:p>
    <w:p w:rsidR="007F3C36" w:rsidRPr="00467357" w:rsidRDefault="007F3C36" w:rsidP="00467357">
      <w:pPr>
        <w:rPr>
          <w:color w:val="2C5C85" w:themeColor="hyperlink"/>
          <w:sz w:val="24"/>
          <w:szCs w:val="24"/>
        </w:rPr>
      </w:pPr>
      <w:r w:rsidRPr="00467357">
        <w:rPr>
          <w:sz w:val="24"/>
          <w:szCs w:val="24"/>
        </w:rPr>
        <w:br/>
      </w:r>
    </w:p>
    <w:p w:rsidR="008D53B8" w:rsidRPr="008D53B8" w:rsidRDefault="008D53B8" w:rsidP="008D53B8">
      <w:pPr>
        <w:pStyle w:val="Heading1"/>
        <w:ind w:left="636"/>
        <w:rPr>
          <w:sz w:val="16"/>
          <w:szCs w:val="16"/>
        </w:rPr>
      </w:pPr>
    </w:p>
    <w:sdt>
      <w:sdtPr>
        <w:alias w:val="Education:"/>
        <w:tag w:val="Education:"/>
        <w:id w:val="-1908763273"/>
        <w:placeholder>
          <w:docPart w:val="B425CAA87F36468CA22C12DA4396DD59"/>
        </w:placeholder>
        <w:temporary/>
        <w:showingPlcHdr/>
        <w15:appearance w15:val="hidden"/>
      </w:sdtPr>
      <w:sdtEndPr/>
      <w:sdtContent>
        <w:p w:rsidR="00DA59AA" w:rsidRDefault="00DA59AA" w:rsidP="0097790C">
          <w:pPr>
            <w:pStyle w:val="Heading1"/>
          </w:pPr>
          <w:r w:rsidRPr="00CF1A49">
            <w:t>Education</w:t>
          </w:r>
        </w:p>
      </w:sdtContent>
    </w:sdt>
    <w:p w:rsidR="003E724B" w:rsidRPr="00CF1A49" w:rsidRDefault="003E724B" w:rsidP="0097790C">
      <w:pPr>
        <w:pStyle w:val="Heading1"/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3E724B" w:rsidRDefault="003E724B" w:rsidP="00077563">
            <w:pPr>
              <w:rPr>
                <w:rtl/>
              </w:rPr>
            </w:pPr>
            <w:r>
              <w:t xml:space="preserve">- </w:t>
            </w:r>
            <w:r w:rsidRPr="003E724B">
              <w:t>Bachelor of Science in Computer Science, South Valley University</w:t>
            </w:r>
            <w:r>
              <w:t>.</w:t>
            </w:r>
          </w:p>
          <w:p w:rsidR="003E724B" w:rsidRDefault="003E724B" w:rsidP="00077563">
            <w:r>
              <w:t xml:space="preserve">- </w:t>
            </w:r>
            <w:r w:rsidRPr="003E724B">
              <w:t>Expected graduation: December 2024</w:t>
            </w:r>
            <w:r>
              <w:t xml:space="preserve">. </w:t>
            </w:r>
          </w:p>
          <w:p w:rsidR="003E724B" w:rsidRDefault="003E724B" w:rsidP="00836B0A">
            <w:r>
              <w:t xml:space="preserve">- </w:t>
            </w:r>
            <w:r w:rsidRPr="003E724B">
              <w:t xml:space="preserve">Currently a third-year student in Computers and Information, Computer </w:t>
            </w:r>
            <w:r w:rsidR="00836B0A">
              <w:t>Sience</w:t>
            </w:r>
          </w:p>
          <w:p w:rsidR="003E724B" w:rsidRDefault="003E724B" w:rsidP="00077563">
            <w:r>
              <w:t xml:space="preserve">- </w:t>
            </w:r>
            <w:r w:rsidRPr="003E724B">
              <w:t>Cumulative GPA: 3.3</w:t>
            </w:r>
            <w:r>
              <w:t>.</w:t>
            </w:r>
          </w:p>
          <w:p w:rsidR="007538DC" w:rsidRPr="003E724B" w:rsidRDefault="003E724B" w:rsidP="00077563">
            <w:r>
              <w:t xml:space="preserve">- </w:t>
            </w:r>
            <w:r w:rsidRPr="003E724B">
              <w:t>Relevant coursework: Data Structures, Algorithms, Database Systems, Front-end Development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FD6D39B905E543A0847A55625CAE1390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3E724B" w:rsidP="003E724B">
            <w:pPr>
              <w:pStyle w:val="ListBullet"/>
              <w:contextualSpacing w:val="0"/>
            </w:pPr>
            <w:r>
              <w:t>Programming language</w:t>
            </w:r>
          </w:p>
          <w:p w:rsidR="00FA44AD" w:rsidRDefault="003E724B" w:rsidP="00FA44AD">
            <w:pPr>
              <w:pStyle w:val="ListBullet"/>
              <w:contextualSpacing w:val="0"/>
            </w:pPr>
            <w:r>
              <w:t>Conceptual Knowledge</w:t>
            </w:r>
          </w:p>
          <w:p w:rsidR="00FA44AD" w:rsidRDefault="00FA44AD" w:rsidP="00FA44AD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:rsidR="003E724B" w:rsidRDefault="003E724B" w:rsidP="003E724B">
            <w:pPr>
              <w:pStyle w:val="ListBullet"/>
              <w:contextualSpacing w:val="0"/>
            </w:pPr>
            <w:r>
              <w:t xml:space="preserve">Web Development </w:t>
            </w:r>
          </w:p>
          <w:p w:rsidR="003E724B" w:rsidRDefault="003E724B" w:rsidP="003E724B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:rsidR="003E724B" w:rsidRDefault="003E724B" w:rsidP="003E724B">
            <w:pPr>
              <w:pStyle w:val="ListBullet"/>
              <w:contextualSpacing w:val="0"/>
            </w:pPr>
            <w:r>
              <w:t>Tools and IDES</w:t>
            </w:r>
          </w:p>
          <w:p w:rsidR="003E724B" w:rsidRPr="006E1507" w:rsidRDefault="003E724B" w:rsidP="003E724B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8D53B8" w:rsidP="003E724B">
            <w:pPr>
              <w:pStyle w:val="ListBullet"/>
              <w:contextualSpacing w:val="0"/>
            </w:pPr>
            <w:r>
              <w:t>C++,</w:t>
            </w:r>
            <w:r w:rsidR="003E724B">
              <w:t xml:space="preserve"> </w:t>
            </w:r>
            <w:r>
              <w:t>JavaScript,</w:t>
            </w:r>
            <w:r w:rsidR="003E724B">
              <w:t xml:space="preserve"> C</w:t>
            </w:r>
          </w:p>
          <w:p w:rsidR="001E3120" w:rsidRPr="006E1507" w:rsidRDefault="003E724B" w:rsidP="003E724B">
            <w:pPr>
              <w:pStyle w:val="ListBullet"/>
              <w:contextualSpacing w:val="0"/>
            </w:pPr>
            <w:r>
              <w:t>OOP, data structure, Algorithm, Database(MySQL)</w:t>
            </w:r>
          </w:p>
          <w:p w:rsidR="001E3120" w:rsidRDefault="00A07CF1" w:rsidP="003E724B">
            <w:pPr>
              <w:pStyle w:val="ListBullet"/>
              <w:contextualSpacing w:val="0"/>
            </w:pPr>
            <w:r>
              <w:t xml:space="preserve"> HTML, CSS, Bootstrap,</w:t>
            </w:r>
            <w:r w:rsidR="00027673">
              <w:t xml:space="preserve">Tailwind , </w:t>
            </w:r>
            <w:r>
              <w:t xml:space="preserve"> </w:t>
            </w:r>
            <w:r w:rsidR="007B77A8">
              <w:t>Git,</w:t>
            </w:r>
            <w:r>
              <w:t xml:space="preserve"> </w:t>
            </w:r>
            <w:r w:rsidR="007B77A8">
              <w:t>GitHub,</w:t>
            </w:r>
            <w:r w:rsidR="003E724B">
              <w:t xml:space="preserve"> </w:t>
            </w:r>
            <w:r w:rsidR="007B77A8">
              <w:t>Sass,</w:t>
            </w:r>
            <w:r w:rsidR="003E724B">
              <w:t xml:space="preserve"> </w:t>
            </w:r>
            <w:r w:rsidR="001519C5">
              <w:t>React, typescript,</w:t>
            </w:r>
            <w:r w:rsidR="00D6449F">
              <w:t xml:space="preserve">Redux , </w:t>
            </w:r>
            <w:r w:rsidR="001519C5">
              <w:t xml:space="preserve"> Redux_toolkit, Hooks, Next_js </w:t>
            </w:r>
            <w:r w:rsidR="006C5478">
              <w:t xml:space="preserve"> , API</w:t>
            </w:r>
            <w:bookmarkStart w:id="0" w:name="_GoBack"/>
            <w:bookmarkEnd w:id="0"/>
          </w:p>
          <w:p w:rsidR="003E724B" w:rsidRPr="006E1507" w:rsidRDefault="003E724B" w:rsidP="003E724B">
            <w:pPr>
              <w:pStyle w:val="ListBullet"/>
              <w:contextualSpacing w:val="0"/>
            </w:pPr>
            <w:r>
              <w:t>vs code, code blocks, visual studio code</w:t>
            </w:r>
          </w:p>
        </w:tc>
      </w:tr>
    </w:tbl>
    <w:sdt>
      <w:sdtPr>
        <w:alias w:val="Activities:"/>
        <w:tag w:val="Activities:"/>
        <w:id w:val="1223332893"/>
        <w:placeholder>
          <w:docPart w:val="F08C11878E234A0B96B0DF19BAB46D03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B51D1B" w:rsidRDefault="008D53B8" w:rsidP="008D53B8">
      <w:pPr>
        <w:pStyle w:val="ListParagraph"/>
        <w:numPr>
          <w:ilvl w:val="0"/>
          <w:numId w:val="15"/>
        </w:numPr>
      </w:pPr>
      <w:r w:rsidRPr="008D53B8">
        <w:t>Instructor in Front-end Development, Family of Students for Egypt</w:t>
      </w:r>
    </w:p>
    <w:p w:rsidR="008D53B8" w:rsidRDefault="008D53B8" w:rsidP="008D53B8">
      <w:pPr>
        <w:pStyle w:val="ListParagraph"/>
        <w:numPr>
          <w:ilvl w:val="0"/>
          <w:numId w:val="15"/>
        </w:numPr>
      </w:pPr>
      <w:r>
        <w:t>Instructor at GDSC El Shorouk Academy 2022 in Front end.</w:t>
      </w:r>
    </w:p>
    <w:p w:rsidR="008D53B8" w:rsidRDefault="008D53B8" w:rsidP="008D53B8">
      <w:pPr>
        <w:pStyle w:val="ListParagraph"/>
        <w:numPr>
          <w:ilvl w:val="0"/>
          <w:numId w:val="15"/>
        </w:numPr>
      </w:pPr>
      <w:r>
        <w:t xml:space="preserve">Web Application Developer - Core Team Member at GDSC -South valley </w:t>
      </w:r>
    </w:p>
    <w:p w:rsidR="008D53B8" w:rsidRPr="006E1507" w:rsidRDefault="008D53B8" w:rsidP="008D53B8">
      <w:pPr>
        <w:ind w:left="360"/>
      </w:pPr>
      <w:r>
        <w:t>university 2021.</w:t>
      </w:r>
    </w:p>
    <w:sectPr w:rsidR="008D53B8" w:rsidRPr="006E1507" w:rsidSect="005A1B10">
      <w:footerReference w:type="default" r:id="rId12"/>
      <w:head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EDA" w:rsidRDefault="001D7EDA" w:rsidP="0068194B">
      <w:r>
        <w:separator/>
      </w:r>
    </w:p>
    <w:p w:rsidR="001D7EDA" w:rsidRDefault="001D7EDA"/>
    <w:p w:rsidR="001D7EDA" w:rsidRDefault="001D7EDA"/>
  </w:endnote>
  <w:endnote w:type="continuationSeparator" w:id="0">
    <w:p w:rsidR="001D7EDA" w:rsidRDefault="001D7EDA" w:rsidP="0068194B">
      <w:r>
        <w:continuationSeparator/>
      </w:r>
    </w:p>
    <w:p w:rsidR="001D7EDA" w:rsidRDefault="001D7EDA"/>
    <w:p w:rsidR="001D7EDA" w:rsidRDefault="001D7E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767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EDA" w:rsidRDefault="001D7EDA" w:rsidP="0068194B">
      <w:r>
        <w:separator/>
      </w:r>
    </w:p>
    <w:p w:rsidR="001D7EDA" w:rsidRDefault="001D7EDA"/>
    <w:p w:rsidR="001D7EDA" w:rsidRDefault="001D7EDA"/>
  </w:footnote>
  <w:footnote w:type="continuationSeparator" w:id="0">
    <w:p w:rsidR="001D7EDA" w:rsidRDefault="001D7EDA" w:rsidP="0068194B">
      <w:r>
        <w:continuationSeparator/>
      </w:r>
    </w:p>
    <w:p w:rsidR="001D7EDA" w:rsidRDefault="001D7EDA"/>
    <w:p w:rsidR="001D7EDA" w:rsidRDefault="001D7ED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5A9B5C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D5021B"/>
    <w:multiLevelType w:val="hybridMultilevel"/>
    <w:tmpl w:val="428C72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0D3A73"/>
    <w:multiLevelType w:val="multilevel"/>
    <w:tmpl w:val="0D3E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D92189C"/>
    <w:multiLevelType w:val="hybridMultilevel"/>
    <w:tmpl w:val="B608D6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A81810"/>
    <w:multiLevelType w:val="hybridMultilevel"/>
    <w:tmpl w:val="ABDA6C94"/>
    <w:lvl w:ilvl="0" w:tplc="E40E845E">
      <w:start w:val="1"/>
      <w:numFmt w:val="decimal"/>
      <w:lvlText w:val="%1)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5" w15:restartNumberingAfterBreak="0">
    <w:nsid w:val="266D6CE4"/>
    <w:multiLevelType w:val="hybridMultilevel"/>
    <w:tmpl w:val="F9F281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6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0"/>
  </w:num>
  <w:num w:numId="16">
    <w:abstractNumId w:val="15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9E3"/>
    <w:rsid w:val="000001EF"/>
    <w:rsid w:val="00007322"/>
    <w:rsid w:val="00007728"/>
    <w:rsid w:val="00024584"/>
    <w:rsid w:val="00024730"/>
    <w:rsid w:val="00027673"/>
    <w:rsid w:val="00055E95"/>
    <w:rsid w:val="0007021F"/>
    <w:rsid w:val="00077563"/>
    <w:rsid w:val="000B2BA5"/>
    <w:rsid w:val="000F2F8C"/>
    <w:rsid w:val="0010006E"/>
    <w:rsid w:val="001045A8"/>
    <w:rsid w:val="00114A91"/>
    <w:rsid w:val="00117531"/>
    <w:rsid w:val="00117FAC"/>
    <w:rsid w:val="001427E1"/>
    <w:rsid w:val="001519C5"/>
    <w:rsid w:val="001559E3"/>
    <w:rsid w:val="00163668"/>
    <w:rsid w:val="00171566"/>
    <w:rsid w:val="00174676"/>
    <w:rsid w:val="001755A8"/>
    <w:rsid w:val="00184014"/>
    <w:rsid w:val="00192008"/>
    <w:rsid w:val="001C0E68"/>
    <w:rsid w:val="001C2EB5"/>
    <w:rsid w:val="001C4B6F"/>
    <w:rsid w:val="001D0BF1"/>
    <w:rsid w:val="001D7EDA"/>
    <w:rsid w:val="001E3120"/>
    <w:rsid w:val="001E7E0C"/>
    <w:rsid w:val="001F0BB0"/>
    <w:rsid w:val="001F335C"/>
    <w:rsid w:val="001F4E6D"/>
    <w:rsid w:val="001F6140"/>
    <w:rsid w:val="00203573"/>
    <w:rsid w:val="0020597D"/>
    <w:rsid w:val="00210B1E"/>
    <w:rsid w:val="00213B4C"/>
    <w:rsid w:val="002253B0"/>
    <w:rsid w:val="0023697C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E724B"/>
    <w:rsid w:val="003F1D5F"/>
    <w:rsid w:val="00405128"/>
    <w:rsid w:val="00406CFF"/>
    <w:rsid w:val="00416B25"/>
    <w:rsid w:val="00420592"/>
    <w:rsid w:val="004319E0"/>
    <w:rsid w:val="00437E8C"/>
    <w:rsid w:val="00440225"/>
    <w:rsid w:val="00467357"/>
    <w:rsid w:val="004726BC"/>
    <w:rsid w:val="00474105"/>
    <w:rsid w:val="00480E6E"/>
    <w:rsid w:val="004838A7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77DBC"/>
    <w:rsid w:val="005A0F26"/>
    <w:rsid w:val="005A1B10"/>
    <w:rsid w:val="005A21BF"/>
    <w:rsid w:val="005A6850"/>
    <w:rsid w:val="005B1B1B"/>
    <w:rsid w:val="005C5932"/>
    <w:rsid w:val="005D3CA7"/>
    <w:rsid w:val="005D4CC1"/>
    <w:rsid w:val="005F4B91"/>
    <w:rsid w:val="005F55D2"/>
    <w:rsid w:val="00621925"/>
    <w:rsid w:val="0062312F"/>
    <w:rsid w:val="00625F2C"/>
    <w:rsid w:val="006618E9"/>
    <w:rsid w:val="0068194B"/>
    <w:rsid w:val="00692703"/>
    <w:rsid w:val="006A1962"/>
    <w:rsid w:val="006A4797"/>
    <w:rsid w:val="006B5D48"/>
    <w:rsid w:val="006B7D7B"/>
    <w:rsid w:val="006C1A5E"/>
    <w:rsid w:val="006C5478"/>
    <w:rsid w:val="006C6580"/>
    <w:rsid w:val="006E1507"/>
    <w:rsid w:val="00704C54"/>
    <w:rsid w:val="00712D8B"/>
    <w:rsid w:val="007273B7"/>
    <w:rsid w:val="00733E0A"/>
    <w:rsid w:val="0074403D"/>
    <w:rsid w:val="00746D44"/>
    <w:rsid w:val="007538DC"/>
    <w:rsid w:val="00757803"/>
    <w:rsid w:val="007817BB"/>
    <w:rsid w:val="0079206B"/>
    <w:rsid w:val="00796076"/>
    <w:rsid w:val="007B77A8"/>
    <w:rsid w:val="007C0566"/>
    <w:rsid w:val="007C606B"/>
    <w:rsid w:val="007E6A61"/>
    <w:rsid w:val="007F3C36"/>
    <w:rsid w:val="00801140"/>
    <w:rsid w:val="00803404"/>
    <w:rsid w:val="00834955"/>
    <w:rsid w:val="00836B0A"/>
    <w:rsid w:val="00855B59"/>
    <w:rsid w:val="00860461"/>
    <w:rsid w:val="0086487C"/>
    <w:rsid w:val="00870B20"/>
    <w:rsid w:val="008829F8"/>
    <w:rsid w:val="00885897"/>
    <w:rsid w:val="008A6538"/>
    <w:rsid w:val="008C0E3F"/>
    <w:rsid w:val="008C7056"/>
    <w:rsid w:val="008D53B8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01810"/>
    <w:rsid w:val="00A07CF1"/>
    <w:rsid w:val="00A14534"/>
    <w:rsid w:val="00A16DAA"/>
    <w:rsid w:val="00A24162"/>
    <w:rsid w:val="00A25023"/>
    <w:rsid w:val="00A270EA"/>
    <w:rsid w:val="00A34BA2"/>
    <w:rsid w:val="00A36F27"/>
    <w:rsid w:val="00A42E32"/>
    <w:rsid w:val="00A440BA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449F"/>
    <w:rsid w:val="00D66A52"/>
    <w:rsid w:val="00D66EFA"/>
    <w:rsid w:val="00D72A2D"/>
    <w:rsid w:val="00D77D31"/>
    <w:rsid w:val="00D9521A"/>
    <w:rsid w:val="00DA3914"/>
    <w:rsid w:val="00DA59AA"/>
    <w:rsid w:val="00DB6915"/>
    <w:rsid w:val="00DB7E1E"/>
    <w:rsid w:val="00DC1B78"/>
    <w:rsid w:val="00DC28D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41E0"/>
    <w:rsid w:val="00FA44A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14DB4"/>
  <w15:chartTrackingRefBased/>
  <w15:docId w15:val="{4DDD0106-8C40-421B-82FE-0F6BBAE7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hmdyasser33/amazon-clon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uhmmed.yasserxi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hmdyasser33/X-O-Game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Mhmdyasser33/Movies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hmdyasser33/linkedin-clone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agbyte%20hp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425CAA87F36468CA22C12DA4396D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7DA51-0005-403D-A64D-ACE9699A0305}"/>
      </w:docPartPr>
      <w:docPartBody>
        <w:p w:rsidR="00C919EA" w:rsidRDefault="00003590">
          <w:pPr>
            <w:pStyle w:val="B425CAA87F36468CA22C12DA4396DD59"/>
          </w:pPr>
          <w:r w:rsidRPr="00CF1A49">
            <w:t>Education</w:t>
          </w:r>
        </w:p>
      </w:docPartBody>
    </w:docPart>
    <w:docPart>
      <w:docPartPr>
        <w:name w:val="FD6D39B905E543A0847A55625CAE1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59F11-FFF2-49E3-B1D3-2D793F6BEC20}"/>
      </w:docPartPr>
      <w:docPartBody>
        <w:p w:rsidR="00C919EA" w:rsidRDefault="00003590">
          <w:pPr>
            <w:pStyle w:val="FD6D39B905E543A0847A55625CAE1390"/>
          </w:pPr>
          <w:r w:rsidRPr="00CF1A49">
            <w:t>Skills</w:t>
          </w:r>
        </w:p>
      </w:docPartBody>
    </w:docPart>
    <w:docPart>
      <w:docPartPr>
        <w:name w:val="F08C11878E234A0B96B0DF19BAB46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A12A1-61C3-4376-9159-EF43823EBC4A}"/>
      </w:docPartPr>
      <w:docPartBody>
        <w:p w:rsidR="00C919EA" w:rsidRDefault="00003590">
          <w:pPr>
            <w:pStyle w:val="F08C11878E234A0B96B0DF19BAB46D03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19"/>
    <w:rsid w:val="00003590"/>
    <w:rsid w:val="000F544F"/>
    <w:rsid w:val="001C362F"/>
    <w:rsid w:val="00244219"/>
    <w:rsid w:val="004D256A"/>
    <w:rsid w:val="006F4300"/>
    <w:rsid w:val="007C2BCE"/>
    <w:rsid w:val="00811F58"/>
    <w:rsid w:val="00843146"/>
    <w:rsid w:val="00B944D9"/>
    <w:rsid w:val="00BD0321"/>
    <w:rsid w:val="00C1717A"/>
    <w:rsid w:val="00C554D8"/>
    <w:rsid w:val="00C919EA"/>
    <w:rsid w:val="00DD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94CF6C2AFD4452903AAB7634A442C9">
    <w:name w:val="5394CF6C2AFD4452903AAB7634A442C9"/>
  </w:style>
  <w:style w:type="character" w:styleId="IntenseEmphasis">
    <w:name w:val="Intense Emphasis"/>
    <w:basedOn w:val="DefaultParagraphFont"/>
    <w:uiPriority w:val="2"/>
    <w:rsid w:val="00244219"/>
    <w:rPr>
      <w:b/>
      <w:iCs/>
      <w:color w:val="262626" w:themeColor="text1" w:themeTint="D9"/>
    </w:rPr>
  </w:style>
  <w:style w:type="paragraph" w:customStyle="1" w:styleId="6385B26CA30C41E2BEB395E86A07952A">
    <w:name w:val="6385B26CA30C41E2BEB395E86A07952A"/>
  </w:style>
  <w:style w:type="paragraph" w:customStyle="1" w:styleId="DE81D13BC46B49B29B5D0A7AC4C2FBE6">
    <w:name w:val="DE81D13BC46B49B29B5D0A7AC4C2FBE6"/>
  </w:style>
  <w:style w:type="paragraph" w:customStyle="1" w:styleId="0775BBEDC3814D519F1E090A2D1B688D">
    <w:name w:val="0775BBEDC3814D519F1E090A2D1B688D"/>
  </w:style>
  <w:style w:type="paragraph" w:customStyle="1" w:styleId="13E268EF6A8049EFA85D6BACE6BEF7C8">
    <w:name w:val="13E268EF6A8049EFA85D6BACE6BEF7C8"/>
  </w:style>
  <w:style w:type="paragraph" w:customStyle="1" w:styleId="BB722DD3AB344BAEACD7D71192221BBC">
    <w:name w:val="BB722DD3AB344BAEACD7D71192221BBC"/>
  </w:style>
  <w:style w:type="paragraph" w:customStyle="1" w:styleId="730DAC54AA6E4F3D91642B8C79FB2560">
    <w:name w:val="730DAC54AA6E4F3D91642B8C79FB2560"/>
  </w:style>
  <w:style w:type="paragraph" w:customStyle="1" w:styleId="C51E576EC16F42F194ECA0AA9BA358C2">
    <w:name w:val="C51E576EC16F42F194ECA0AA9BA358C2"/>
  </w:style>
  <w:style w:type="paragraph" w:customStyle="1" w:styleId="BDF4D037E3BF4530A3146CC83BB03328">
    <w:name w:val="BDF4D037E3BF4530A3146CC83BB03328"/>
  </w:style>
  <w:style w:type="paragraph" w:customStyle="1" w:styleId="1C4DC28475C44647AB7273A126E2848E">
    <w:name w:val="1C4DC28475C44647AB7273A126E2848E"/>
  </w:style>
  <w:style w:type="paragraph" w:customStyle="1" w:styleId="C1AAD76478D1450590112CF5111B7A25">
    <w:name w:val="C1AAD76478D1450590112CF5111B7A25"/>
  </w:style>
  <w:style w:type="paragraph" w:customStyle="1" w:styleId="FB102C11B9D841BDA2840F1E3457A4B9">
    <w:name w:val="FB102C11B9D841BDA2840F1E3457A4B9"/>
  </w:style>
  <w:style w:type="paragraph" w:customStyle="1" w:styleId="B74E81912CD746C9B7FEA2CD5E4E0771">
    <w:name w:val="B74E81912CD746C9B7FEA2CD5E4E0771"/>
  </w:style>
  <w:style w:type="paragraph" w:customStyle="1" w:styleId="1A4A6928F4364445821A93ECDDBC7858">
    <w:name w:val="1A4A6928F4364445821A93ECDDBC7858"/>
  </w:style>
  <w:style w:type="paragraph" w:customStyle="1" w:styleId="A755E888DC084741816E33A07ECCAED3">
    <w:name w:val="A755E888DC084741816E33A07ECCAED3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9A1DDFA40024782BA24A712EF49F23F">
    <w:name w:val="69A1DDFA40024782BA24A712EF49F23F"/>
  </w:style>
  <w:style w:type="paragraph" w:customStyle="1" w:styleId="431EAB62B7F64523A6DA04D4EA6A70EE">
    <w:name w:val="431EAB62B7F64523A6DA04D4EA6A70EE"/>
  </w:style>
  <w:style w:type="paragraph" w:customStyle="1" w:styleId="EDCAFFDF144B43C096C18121DDE624C9">
    <w:name w:val="EDCAFFDF144B43C096C18121DDE624C9"/>
  </w:style>
  <w:style w:type="paragraph" w:customStyle="1" w:styleId="600210C3C80247398240406C9EE4AC2C">
    <w:name w:val="600210C3C80247398240406C9EE4AC2C"/>
  </w:style>
  <w:style w:type="paragraph" w:customStyle="1" w:styleId="B5A69F0300F54479A49867DE321FB58B">
    <w:name w:val="B5A69F0300F54479A49867DE321FB58B"/>
  </w:style>
  <w:style w:type="paragraph" w:customStyle="1" w:styleId="CA766CB06906499CA605EDD04497CD7B">
    <w:name w:val="CA766CB06906499CA605EDD04497CD7B"/>
  </w:style>
  <w:style w:type="paragraph" w:customStyle="1" w:styleId="AB0293A65DA141A89AAFFF9F95A7AD9C">
    <w:name w:val="AB0293A65DA141A89AAFFF9F95A7AD9C"/>
  </w:style>
  <w:style w:type="paragraph" w:customStyle="1" w:styleId="B425CAA87F36468CA22C12DA4396DD59">
    <w:name w:val="B425CAA87F36468CA22C12DA4396DD59"/>
  </w:style>
  <w:style w:type="paragraph" w:customStyle="1" w:styleId="9DB960433ED24EAF95EE433AC239C42F">
    <w:name w:val="9DB960433ED24EAF95EE433AC239C42F"/>
  </w:style>
  <w:style w:type="paragraph" w:customStyle="1" w:styleId="0258FFA131FE4B40934165D3EB58D1AE">
    <w:name w:val="0258FFA131FE4B40934165D3EB58D1AE"/>
  </w:style>
  <w:style w:type="paragraph" w:customStyle="1" w:styleId="9716CD33BD23427EAC617A810F221582">
    <w:name w:val="9716CD33BD23427EAC617A810F221582"/>
  </w:style>
  <w:style w:type="paragraph" w:customStyle="1" w:styleId="ACEB0EB8C7B94106B7126C1C92E7F9E1">
    <w:name w:val="ACEB0EB8C7B94106B7126C1C92E7F9E1"/>
  </w:style>
  <w:style w:type="paragraph" w:customStyle="1" w:styleId="A2D9008C38054C3EA842D7B79587258E">
    <w:name w:val="A2D9008C38054C3EA842D7B79587258E"/>
  </w:style>
  <w:style w:type="paragraph" w:customStyle="1" w:styleId="7F7517CA0CF343FDB92D52179AB146B9">
    <w:name w:val="7F7517CA0CF343FDB92D52179AB146B9"/>
  </w:style>
  <w:style w:type="paragraph" w:customStyle="1" w:styleId="9BDF056E063F4B3EBF9FD75E455BC166">
    <w:name w:val="9BDF056E063F4B3EBF9FD75E455BC166"/>
  </w:style>
  <w:style w:type="paragraph" w:customStyle="1" w:styleId="DAB82F8973514445A758F4977B956249">
    <w:name w:val="DAB82F8973514445A758F4977B956249"/>
  </w:style>
  <w:style w:type="paragraph" w:customStyle="1" w:styleId="1DF65FB033454732A08823B7C8C8EE4C">
    <w:name w:val="1DF65FB033454732A08823B7C8C8EE4C"/>
  </w:style>
  <w:style w:type="paragraph" w:customStyle="1" w:styleId="38A342F7C5514635B6C73187740CA580">
    <w:name w:val="38A342F7C5514635B6C73187740CA580"/>
  </w:style>
  <w:style w:type="paragraph" w:customStyle="1" w:styleId="FD6D39B905E543A0847A55625CAE1390">
    <w:name w:val="FD6D39B905E543A0847A55625CAE1390"/>
  </w:style>
  <w:style w:type="paragraph" w:customStyle="1" w:styleId="294590EF2F8C48019E2AE2F09054A73A">
    <w:name w:val="294590EF2F8C48019E2AE2F09054A73A"/>
  </w:style>
  <w:style w:type="paragraph" w:customStyle="1" w:styleId="8D9058EEC0A74DB5BC14463C77EF042A">
    <w:name w:val="8D9058EEC0A74DB5BC14463C77EF042A"/>
  </w:style>
  <w:style w:type="paragraph" w:customStyle="1" w:styleId="F64C632C5AEB4E388578287BF813C5D5">
    <w:name w:val="F64C632C5AEB4E388578287BF813C5D5"/>
  </w:style>
  <w:style w:type="paragraph" w:customStyle="1" w:styleId="D786EC31BAC0461CABEB2D7D0ED7E35A">
    <w:name w:val="D786EC31BAC0461CABEB2D7D0ED7E35A"/>
  </w:style>
  <w:style w:type="paragraph" w:customStyle="1" w:styleId="D8C8A3A415FD47A99039181688FB85DF">
    <w:name w:val="D8C8A3A415FD47A99039181688FB85DF"/>
  </w:style>
  <w:style w:type="paragraph" w:customStyle="1" w:styleId="F08C11878E234A0B96B0DF19BAB46D03">
    <w:name w:val="F08C11878E234A0B96B0DF19BAB46D03"/>
  </w:style>
  <w:style w:type="paragraph" w:customStyle="1" w:styleId="2602F90A55F146F9B22EB8E416C3A0F5">
    <w:name w:val="2602F90A55F146F9B22EB8E416C3A0F5"/>
  </w:style>
  <w:style w:type="paragraph" w:customStyle="1" w:styleId="0D9DC097CF924190BA463DB281A88058">
    <w:name w:val="0D9DC097CF924190BA463DB281A88058"/>
    <w:rsid w:val="002442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94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Giagbyte hp</dc:creator>
  <cp:keywords/>
  <dc:description/>
  <cp:lastModifiedBy>Mohamed Yasser</cp:lastModifiedBy>
  <cp:revision>25</cp:revision>
  <dcterms:created xsi:type="dcterms:W3CDTF">2023-02-07T02:37:00Z</dcterms:created>
  <dcterms:modified xsi:type="dcterms:W3CDTF">2023-07-25T21:28:00Z</dcterms:modified>
  <cp:category/>
</cp:coreProperties>
</file>